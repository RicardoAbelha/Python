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6A" w:rsidRDefault="004375AD">
      <w:pPr>
        <w:pBdr>
          <w:bottom w:val="single" w:sz="6" w:space="2" w:color="CCCCCC"/>
        </w:pBdr>
        <w:suppressAutoHyphens w:val="0"/>
        <w:spacing w:before="480" w:after="100"/>
        <w:jc w:val="both"/>
        <w:textAlignment w:val="auto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  <w:t>Exercícios Com Listas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5 números inteiros e mostre-os.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10 números reais e mostre-os na ordem inversa.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Programa que leia 4 notas, mostre as notas e a média na tela.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10 caracteres, e diga quantas consoantes foram lidas. Imprima as consoantes.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20 números inteiros e armazene-os num vetor. Armazen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 os números pares no vetor PAR e os números IMPARES no vetor impar. Imprima os três vetores.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peça as quatro notas de 10 alunos, calcule e armazene num vetor a média de cada aluno, imprima o número de alunos com média maior ou igual 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7.0.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5 números inteiros, mostre a soma, a multiplicação e os números.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peça a idade e a altura de 5 pessoas, armazene cada informação no seu respectivo vetor. Imprima a idade e a altura na ordem inv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ersa a ordem lida.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A com 10 números inteiros, calcule e mostre a soma dos quadrados dos elementos do vetor.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dois vetores com 10 elementos cada. Gere um terceiro vetor de 20 elementos, cujos valor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es deverão ser compostos pelos elementos intercalados dos dois outros vetores.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anterior, intercalando 3 vetores de 10 elementos cada.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Foram anotadas as idades e alturas de 30 alunos. Faça um Programa que determine quantos alunos com mais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 13 anos possuem altura inferior à média de altura desses alunos.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receba a temperatura média de cada mês do ano e armazene-as em uma lista. Após isto, calcule a média anual das temperaturas e mostre todas as temperaturas acima da méd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ia anual, e em que mês elas ocorreram (mostrar o mês por extenso: 1 – Janeiro, 2 – Fevereiro, . . . ).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Utilizando listas faça um programa que faça 5 perguntas para uma pessoa sobre um crime. As perguntas são: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"Telefonou para a vítima?"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"Esteve no local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crime?"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"Mora perto da vítima?"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"Devia para a vítima?"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"Já trabalhou com a vítima?" O programa deve no final emitir uma classificação sobre a participação da pessoa no crime. Se a pessoa responder positivamente a 2 questões ela deve ser classificada como "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Suspeita", entre 3 e 4 como "Cúmplice" e 5 como "Assassino". Caso contrário, ele será classificado como "Inocente".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número indeterminado de valores, correspondentes a notas, encerrando a entrada de dados quando for informado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valor igual a -1 (que não deve ser armazenado). Após esta entrada de dados, faça: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Mostre a quantidade de valores que foram lidos;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Exiba todos os valores na ordem em que foram informados, um ao lado do outro;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Exiba todos os valores na ordem inversa à que f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oram informados, um abaixo do outro;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soma dos valores;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média dos valores;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quantidade de valores acima da média calculada;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quantidade de valores abaixo de sete;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Encerre o programa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com uma mensagem;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Utilize uma lista para resolver o problema a seguir. Uma empresa paga seus vendedores com base em comissões. O vendedor recebe $200 por semana mais 9 por cento de suas vendas brutas daquela semana. Por exemplo, um vendedor que teve vendas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brutas de $3000 em uma semana recebe $200 mais 9 por cento de $3000, ou seja, um total de $470. Escreva um programa (usando um array de contadores) que determine quantos vendedores receberam salários nos seguintes intervalos de valores: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$200 - $299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$300 -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$399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$400 - $499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lastRenderedPageBreak/>
        <w:t>$500 - $599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$600 - $699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$700 - $799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$800 - $899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$900 - $999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$1000 em diante</w:t>
      </w:r>
    </w:p>
    <w:p w:rsidR="004A5E6A" w:rsidRDefault="004375AD">
      <w:pPr>
        <w:suppressAutoHyphens w:val="0"/>
        <w:spacing w:before="120" w:after="120"/>
        <w:ind w:left="840" w:right="120"/>
        <w:jc w:val="both"/>
        <w:textAlignment w:val="auto"/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Desafio: Crie ma fórmula para chegar na posição da lista a partir do salário, sem fazer vários </w:t>
      </w:r>
      <w:r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pt-BR" w:bidi="ar-SA"/>
        </w:rPr>
        <w:t>ifs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 aninhados.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Em uma competição de salto em distância cada atleta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tem direito a cinco saltos. O resultado do atleta será determinado pela média dos cinco valores restantes. Você deve fazer um programa que receba o nome e as cinco distâncias alcançadas pelo atleta em seus saltos e depois informe o nome, os saltos e a médi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dos saltos. O programa deve ser encerrado quando não for informado o nome do atleta. A saída do programa deve ser conforme o exemplo abaixo: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Rodrigo Curvêllo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Primeiro Salto: 6.5 m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Segundo Salto: 6.1 m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Terceiro Salto: 6.2 m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Quarto Salto: 5.4 m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Quinto Salto: 5.3 m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Resultado final: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Rodrigo Curvêllo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Saltos: 6.5 - 6.1 - 6.2 - 5.4 - 5.3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Média dos saltos: 5.9 m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Uma grande emissora de televisão quer fazer uma enquete entre os seus telespectadores para saber qual o melhor jogador após cada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jogo. Para isto, faz-se necessário o desenvolvimento de um programa, que será utilizado pelas telefonistas, para a computação dos votos. Sua equipe foi contratada para desenvolver este programa, utilizando a linguagem de programação C++. Para computar cada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voto, a telefonista digitará um número, entre 1 e 23, correspondente ao número da camisa do jogador. Um número de jogador igual zero, indica que a votação foi encerrada. Se um número inválido for digitado, o programa deve ignorá-lo, mostrando uma breve me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nsagem de aviso, e voltando a pedir outro número. Após o final da votação, o programa deverá exibir: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total de votos computados;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 númeos e respectivos votos de todos os jogadores que receberam votos;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percentual de votos de cada um destes jogadores;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número do jogador escolhido como o melhor jogador da partida, juntamente com o número de votos e o percentual de votos dados a ele.</w:t>
      </w:r>
    </w:p>
    <w:p w:rsidR="004A5E6A" w:rsidRDefault="004375AD">
      <w:pPr>
        <w:numPr>
          <w:ilvl w:val="2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Observe que os votos inválidos e o zero final não devem ser computados como votos. O resultado aparece ordenado pelo número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do jogador. O programa deve fazer uso de arrays. O programa deverá executar o cálculo do percentual de cada jogador através de uma função. Esta função receberá dois parâmetros: o número de votos de um jogador e o total de votos. A função calculará o percen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tual e retornará o valor calculado. Abaixo segue uma tela de exemplo. O disposição das informações deve ser o mais próxima possível ao exemplo. Os dados são fictícios e podem mudar a cada execução do programa. Ao final, o programa deve ainda gravar os dado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referentes ao resultado da votação em um arquivo texto no disco, obedecendo a mesma disposição apresentada na tela.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Enquete: Quem foi o melhor jogador?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ador (0=fim): 10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11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50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Informe um valor entre 1 e 23 ou 0 para sair!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0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Resultado da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votação: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Foram computados 8 votos.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Jogador Votos           %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9               4               50,0%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10              3               37,5%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11              1               12,5%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O melhor jogador foi o número 9, com 4 votos, correspondendo a 50% do total de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votos.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Uma empresa de pesquisas precisa tabular os resultados da seguinte enquete feita a um grande quantidade de organizações: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"Qual o melhor Sistema Operacional para uso em servidores?"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As possíveis respostas são: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1- Windows Server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2- Unix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3- Linux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4-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Netware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5- Mac OS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6- Outro</w:t>
      </w:r>
    </w:p>
    <w:p w:rsidR="004A5E6A" w:rsidRDefault="004375AD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Você foi contratado para desenvolver um programa que leia o resultado da enquete e informe ao final o resultado da mesma. O programa deverá ler os valores até ser informado o valor 0, que encerra a entrada dos dados. Não deverão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ser aceitos valores além dos válidos para o programa (0 a 6). Os valores referentes a cada uma das opções devem ser armazenados num vetor. Após os dados terem sido completamente informados, o programa deverá calcular a percentual de cada um dos concorrente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e informar o vencedor da enquete. O formato da saída foi dado pela empresa, e é o seguinte: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Sistema Operacional     Votos   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     -----   ---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Windows Server           1500   17%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Unix                     3500   40%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Linux           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3000   34%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Netware                   500    5%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Mac OS                    150    2%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Outro                     150    2%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     -----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Total                    8800</w:t>
      </w:r>
    </w:p>
    <w:p w:rsidR="004A5E6A" w:rsidRDefault="004A5E6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O Sistema Operacional mais votado foi o Unix, com 3500 votos,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correspondendo a 40% dos votos.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As Organizações Tabajara resolveram dar um abono aos seus colaboradores em reconhecimento ao bom resultado alcançado durante o ano que passou. Para isto contratou você para desenvolver a aplicação que servirá como uma projeç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ão de quanto será gasto com o pagamento deste abono.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Após reuniões envolvendo a diretoria executiva, a diretoria financeira e os representantes do sindicato laboral, chegou-se a seguinte forma de cálculo: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a.Cada funcionário receberá o equivalente a 20%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seu salário bruto de dezembro; a.O piso do abono será de 100 reais, isto é, aqueles funcionários cujo salário for muito baixo, recebem este valor mínimo; Neste momento, não se deve ter nenhuma preocupação com colaboradores com tempo menor de casa, desconto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s, impostos ou outras particularidades. Seu programa deverá permitir a digitação do salário de um número indefinido (desconhecido) de salários. Um valor de salário igual a 0 (zero) encerra a digitação. Após a entrada de todos os dados o programa deverá cal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cular o valor do abono concedido a cada colaborador, de acordo com a regra definida acima. Ao final, o programa deverá apresentar: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salário de cada funcionário, juntamente com o valor do abono;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número total de funcionário processados;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valor total a se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r gasto com o pagamento do abono;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número de funcionário que receberá o valor mínimo de 100 reais;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maior valor pago como abono; A tela abaixo é um exemplo de execução do programa, apenas para fins ilustrativos. Os valores podem mudar a cada execução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programa.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Projeção de Gastos com Abono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============================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Salário: 1000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300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500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100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4500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Salário    - Abono    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R$ 1000.00 - R$  200.00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 300.00 - R$  100.00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 500.00 - R$  100.00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R$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100.00 - R$  100.00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R$ 4500.00 - R$  900.00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Foram processados 5 colaboradores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Total gasto com abonos: R$ 1400.00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Valor mínimo pago a 3 colaboradores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Maior valor de abono pago: R$ 900.00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carregue uma lista com os modelos de cinco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carros (exemplo de modelos: FUSCA, GOL, VECTRA etc). Carregue uma outra lista com o consumo desses carros, isto é, quantos quilômetros cada um desses carros faz com um litro de combustível. Calcule e mostre: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modelo do carro mais econômico;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Quantos litros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de combustível cada um dos carros cadastrados consome para percorrer uma distância de 1000 quilômetros e quanto isto custará, considerando um que a gasolina custe R$ 2,25 o litro. Abaixo segue uma tela de exemplo. O disposição das informações deve ser o 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ais próxima possível ao exemplo. Os dados são fictícios e podem mudar a cada execução do programa.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Comparativo de Consumo de Combustível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1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fusca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7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2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gol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3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uno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12.5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4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Vectra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5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Peugeout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14.5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Relatório Final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1 - fusca           -    7.0 -  142.9 litros - R$ 321.43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2 - gol             -   10.0 -  100.0 litros - R$ 225.00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3 - uno             -   12.5 -   80.0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litros - R$ 180.00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4 - vectra          -    9.0 -  111.1 litros - R$ 250.00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5 - peugeout        -   14.5 -   69.0 litros - R$ 155.17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O menor consumo é do peugeout.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Sua organização acaba de contratar um estagiário para trabalhar no Suporte de Informática,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Foi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requisitado que você desenvolva um programa para registrar este levantamento. O programa deverá receber um número indeterminado de entradas, cada uma contendo: um número de identificação do mouse o tipo de defeito: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necessita da esfera;</w:t>
      </w:r>
    </w:p>
    <w:p w:rsidR="004A5E6A" w:rsidRDefault="004375AD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necessita de limpez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a; a.necessita troca do cabo ou conector; a.quebrado ou inutilizado Uma identificação igual a zero encerra o programa. Ao final o programa deverá emitir o seguinte relatório: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Quantidade de mouses: 100</w:t>
      </w:r>
    </w:p>
    <w:p w:rsidR="004A5E6A" w:rsidRDefault="004A5E6A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Situação                        Quantidade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  Percentual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1- necessita da esfera                  40                     40%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2- necessita de limpeza                 30                     30%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3- necessita troca do cabo ou conector  15                     15%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4- quebrado ou inutilizado 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15                     15%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ACME Inc., uma empresa de 500 funcionários, está tendo problemas de espaço em disco no seu servidor de arquivos. Para tentar resolver este problema, o Administrador de Rede precisa saber qual o espaço ocupado pelos usu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ários, e identificar os usuários com maior espaço ocupado. Através de um programa, baixado da Internet, ele conseguiu gerar o seguinte arquivo, chamado "usuarios.txt":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alexandre       456123789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anderson        1245698456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antonio         123456456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carlos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91257581</w:t>
      </w:r>
    </w:p>
    <w:p w:rsidR="004A5E6A" w:rsidRDefault="004375AD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cesar           987458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rosemary        789456125</w:t>
      </w:r>
    </w:p>
    <w:p w:rsidR="004A5E6A" w:rsidRDefault="004375AD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Neste arquivo, o nome do usuário possui 15 caracteres. A partir deste arquivo, você deve criar um programa que gere um relatório, chamado "relatório.txt", no seguinte formato: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ACME Inc.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Uso do espaço em disco pelos usuários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------------------------------------------------------------------------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Nr.  Usuário        Espaço utilizado     % do uso</w:t>
      </w:r>
    </w:p>
    <w:p w:rsidR="004A5E6A" w:rsidRDefault="004A5E6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   alexandre       434,99 MB             16,85%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2    anderson       1187,99 MB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 46,02%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    antonio         117,73 MB              4,56%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4    carlos           87,03 MB              3,37%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   cesar             0,94 MB              0,04%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    rosemary        752,88 MB             29,16%</w:t>
      </w:r>
    </w:p>
    <w:p w:rsidR="004A5E6A" w:rsidRDefault="004A5E6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Espaço total ocupado: 2581,57 MB</w:t>
      </w:r>
    </w:p>
    <w:p w:rsidR="004A5E6A" w:rsidRDefault="004375A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Esp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aço médio ocupado: 430,26 MB</w:t>
      </w:r>
    </w:p>
    <w:p w:rsidR="004A5E6A" w:rsidRDefault="004375AD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arquivo de entrada deve ser lido uma única vez, e os dados armazenados em memória, caso sejam necessários, de forma a agilizar a execução do programa. A conversão da espaço ocupado em disco, de bytes para megabytes deverá ser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feita através de uma função separada, que será chamada pelo programa principal. O cálculo do percentual de uso também deverá ser feito através de uma função, que será chamada pelo programa principal.</w:t>
      </w:r>
    </w:p>
    <w:p w:rsidR="004A5E6A" w:rsidRDefault="004375AD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simule um lançamento de dados. Lan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ce o dado 100 vezes e armazene os resultados em um vetor . Depois, mostre quantas vezes cada valor foi conseguido. Dica: use um vetor de contadores(1-6) e uma função para gerar numeros aleatórios, simulando os lançamentos dos dados.</w:t>
      </w:r>
    </w:p>
    <w:p w:rsidR="004A5E6A" w:rsidRDefault="004A5E6A"/>
    <w:sectPr w:rsidR="004A5E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5AD" w:rsidRDefault="004375AD">
      <w:r>
        <w:separator/>
      </w:r>
    </w:p>
  </w:endnote>
  <w:endnote w:type="continuationSeparator" w:id="0">
    <w:p w:rsidR="004375AD" w:rsidRDefault="0043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5AD" w:rsidRDefault="004375AD">
      <w:r>
        <w:rPr>
          <w:color w:val="000000"/>
        </w:rPr>
        <w:separator/>
      </w:r>
    </w:p>
  </w:footnote>
  <w:footnote w:type="continuationSeparator" w:id="0">
    <w:p w:rsidR="004375AD" w:rsidRDefault="0043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C7F7B"/>
    <w:multiLevelType w:val="multilevel"/>
    <w:tmpl w:val="E988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5E6A"/>
    <w:rsid w:val="004375AD"/>
    <w:rsid w:val="004A5E6A"/>
    <w:rsid w:val="006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A2D92-8ABE-4F4C-9D9B-7AF9572B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pPr>
      <w:suppressAutoHyphens w:val="0"/>
      <w:spacing w:before="100" w:after="100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paragraph" w:customStyle="1" w:styleId="line862">
    <w:name w:val="line862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nfase">
    <w:name w:val="Emphasis"/>
    <w:basedOn w:val="Fontepargpadro"/>
    <w:rPr>
      <w:i/>
      <w:iCs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2258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Conta da Microsoft</cp:lastModifiedBy>
  <cp:revision>2</cp:revision>
  <dcterms:created xsi:type="dcterms:W3CDTF">2023-04-25T13:45:00Z</dcterms:created>
  <dcterms:modified xsi:type="dcterms:W3CDTF">2023-04-25T13:45:00Z</dcterms:modified>
</cp:coreProperties>
</file>