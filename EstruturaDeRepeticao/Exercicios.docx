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CC5" w:rsidRDefault="0010582C">
      <w:pPr>
        <w:pBdr>
          <w:bottom w:val="single" w:sz="6" w:space="2" w:color="CCCCCC"/>
        </w:pBdr>
        <w:suppressAutoHyphens w:val="0"/>
        <w:spacing w:before="480" w:after="100"/>
        <w:jc w:val="both"/>
        <w:textAlignment w:val="auto"/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lang w:eastAsia="pt-BR" w:bidi="ar-SA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lang w:eastAsia="pt-BR" w:bidi="ar-SA"/>
        </w:rPr>
        <w:t>Estrutura de Repetição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Faça um programa que peça uma nota, entre zero e dez. Mostre uma mensagem caso o valor seja inválido e continue pedindo até que o usuário informe um valor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válido.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leia um nome de usuário e a sua senha e não aceite a senha igual ao nome do usuário, mostrando uma mensagem de erro e voltando a pedir as informações.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leia e valide as seguintes informações:</w:t>
      </w:r>
    </w:p>
    <w:p w:rsidR="00B31CC5" w:rsidRDefault="0010582C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Nome: maior que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 3 caracteres;</w:t>
      </w:r>
    </w:p>
    <w:p w:rsidR="00B31CC5" w:rsidRDefault="0010582C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Idade: entre 0 e 150;</w:t>
      </w:r>
    </w:p>
    <w:p w:rsidR="00B31CC5" w:rsidRDefault="0010582C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Salário: maior que zero;</w:t>
      </w:r>
    </w:p>
    <w:p w:rsidR="00B31CC5" w:rsidRDefault="0010582C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Sexo: 'f' ou 'm';</w:t>
      </w:r>
    </w:p>
    <w:p w:rsidR="00B31CC5" w:rsidRDefault="0010582C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Estado Civil: 's', 'c', 'v', 'd';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Supondo que a população de um país A seja da ordem de 80000 habitantes com uma taxa anual de crescimento de 3% e que a população de B seja 200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000 habitantes com uma taxa de crescimento de 1.5%. Faça um programa que calcule e escreva o número de anos necessários para que a população do país A ultrapasse ou iguale a população do país B, mantidas as taxas de crescimento.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Altere o programa anterior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permitindo ao usuário informar as populações e as taxas de crescimento iniciais. Valide a entrada e permita repetir a operação.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imprima na tela os números de 1 a 20, um abaixo do outro. Depois modifique o programa para que ele mostre o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s números um ao lado do outro.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leia 5 números e informe o maior número.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leia 5 números e informe a soma e a média dos números.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imprima na tela apenas os números ímpares entre 1 e 50.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Faça um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programa que receba dois números inteiros e gere os números inteiros que estão no intervalo compreendido por eles.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Altere o programa anterior para mostrar no final a soma dos números.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Desenvolva um gerador de tabuada, capaz de gerar a tabuada de qualquer n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úmero inteiro entre 1 a 10. O usuário deve informar de qual numero ele deseja ver a tabuada. A saída deve ser conforme o exemplo abaixo: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Tabuada de 5: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5 X 1 = 5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5 X 2 = 10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...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5 X 10 = 50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Faça um programa que peça dois números, base e expoente, calcule e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mostre o primeiro número elevado ao segundo número. Não utilize a função de potência da linguagem.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peça 10 números inteiros, calcule e mostre a quantidade de números pares e a quantidade de números impares.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A série de Fibonacci é forma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da pela seqüência 1,1,2,3,5,8,13,21,34,55,... Faça um programa capaz de gerar a série até o n−ésimo termo.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A série de Fibonacci é formada pela seqüência 0,1,1,2,3,5,8,13,21,34,55,... Faça um programa que gere a série até que o valor seja maior que 500.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a um programa que calcule o fatorial de um número inteiro fornecido pelo usuário. Ex.: 5!=5.4.3.2.1=120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que, dado um conjunto de N números, determine o menor valor, o maior valor e a soma dos valores.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Altere o programa anterior para que el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e aceite apenas números entre 0 e 1000.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Altere o programa de cálculo do fatorial, permitindo ao usuário calcular o fatorial várias vezes e limitando o fatorial a números inteiros positivos e menores que 16.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peça um número inteiro e det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ermine se ele é ou não um número primo. Um número primo é aquele que é divisível somente por ele mesmo e por 1.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Altere o programa de cálculo dos números primos, informando, caso o número não seja primo, por quais número ele é divisível.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lastRenderedPageBreak/>
        <w:t>Faça um programa qu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e mostre todos os primos entre 1 e N sendo N um número inteiro fornecido pelo usuário. O programa deverá mostrar também o número de divisões que ele executou para encontrar os números primos. Serão avaliados o funcionamento, o estilo e o número de testes (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divisões) executados.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calcule o mostre a média aritmética de N notas.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Faça um programa que peça para n pessoas a sua idade, ao final o programa devera verificar se a média de idade da turma varia entre 0 e 25,26 e 60 e maior que 60; e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então, dizer se a turma é jovem, adulta ou idosa, conforme a média calculada.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Numa eleição existem três candidatos. Faça um programa que peça o número total de eleitores. Peça para cada eleitor votar e ao final mostrar o número de votos de cada candidato.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calcule o número médio de alunos por turma. Para isto, peça a quantidade de turmas e a quantidade de alunos para cada turma. As turmas não podem ter mais de 40 alunos.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calcule o valor total investido por um colecio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nador em sua coleção de CDs e o valor médio gasto em cada um deles. O usuário deverá informar a quantidade de CDs e o valor para em cada um.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O Sr. Manoel Joaquim possui uma grande loja de artigos de R$ 1,99, com cerca de 10 caixas. Para agilizar o cálculo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de quanto cada cliente deve pagar ele desenvolveu um tabela que contém o número de itens que o cliente comprou e ao lado o valor da conta. Desta forma a atendente do caixa precisa apenas contar quantos itens o cliente está levando e olhar na tabela de preç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os. Você foi contratado para desenvolver o programa que monta esta tabela de preços, que conterá os preços de 1 até 50 produtos, conforme o exemplo abaixo: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Lojas Quase Dois - Tabela de preços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1 - R$ 1.99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2 - R$ 3.98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...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50 - R$ 99.50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 Sr. Manoel Joaquim a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caba de adquirir uma panificadora e pretende implantar a metodologia da tabelinha, que já é um sucesso na sua loja de 1,99. Você foi contratado para desenvolver o programa que monta a tabela de preços de pães, de 1 até 50 pães, a partir do preço do pão inf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ormado pelo usuário, conforme o exemplo abaixo: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Preço do pão: R$ 0.18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Panificadora Pão de Ontem - Tabela de preços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1 - R$ 0.18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2 - R$ 0.36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...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50 - R$ 9.00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O Sr. Manoel Joaquim expandiu seus negócios para além dos negócios de 1,99 e agora possui uma loja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de conveniências. Faça um programa que implemente uma caixa registradora rudimentar. O programa deverá receber um número desconhecido de valores referentes aos preços das mercadorias. Um valor zero deve ser informado pelo operador para indicar o final da c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ompra. O programa deve então mostrar o total da compra e perguntar o valor em dinheiro que o cliente forneceu, para então calcular e mostrar o valor do troco. Após esta operação, o programa deverá voltar ao ponto inicial, para registrar a próxima compra. A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 saída deve ser conforme o exemplo abaixo: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Lojas Tabajara 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Produto 1: R$ 2.20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Produto 2: R$ 5.80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Produto 3: R$ 0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Total: R$ 9.00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Dinheiro: R$ 20.00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Troco: R$ 11.00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...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calcule o fatorial de um número inteiro fornecido pelo usuário. Ex.: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 5!=5.4.3.2.1=120. A saída deve ser conforme o exemplo abaixo: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Fatorial de: 5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5! =  5 . 4 . 3 . 2 . 1 = 120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O Departamento Estadual de Meteorologia lhe contratou para desenvolver um programa que leia as um conjunto indeterminado de temperaturas, e informe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ao final a menor e a maior temperaturas informadas, bem como a média das temperaturas.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Os números primos possuem várias aplicações dentro da Computação, por exemplo na Criptografia. Um número primo é aquele que é divisível apenas por um e por ele mesmo. Fa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ça um programa que peça um número inteiro e determine se ele é ou não um número primo.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Encontrar números primos é uma tarefa difícil. Faça um programa que gera uma lista dos números primos existentes entre 1 e um número inteiro informado pelo usuário.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lastRenderedPageBreak/>
        <w:t>Dese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nvolva um programa que faça a tabuada de um número qualquer inteiro que será digitado pelo usuário, mas a tabuada não deve necessariamente iniciar em 1 e terminar em 10, o valor inicial e final devem ser informados também pelo usuário, conforme exemplo aba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ixo: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Montar a tabuada de: 5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Começar por: 4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Terminar em: 7</w:t>
      </w:r>
    </w:p>
    <w:p w:rsidR="00B31CC5" w:rsidRDefault="00B31CC5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Vou montar a tabuada de 5 começando em 4 e terminando em 7: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5 X 4 = 20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5 X 5 = 25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5 X 6 = 30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5 X 7 = 35</w:t>
      </w:r>
    </w:p>
    <w:p w:rsidR="00B31CC5" w:rsidRDefault="0010582C">
      <w:pPr>
        <w:suppressAutoHyphens w:val="0"/>
        <w:ind w:left="144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Obs: Você deve verificar se o usuário não digitou o final menor que o inicial.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Uma academia d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eseja fazer um senso entre seus clientes para descobrir o mais alto, o mais baixo, a mais gordo e o mais magro, para isto você deve fazer um programa que pergunte a cada um dos clientes da academia seu código, sua altura e seu peso. O final da digitação de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 dados deve ser dada quando o usuário digitar 0 (zero) no campo código. Ao encerrar o programa também deve ser informados os códigos e valores do clente mais alto, do mais baixo, do mais gordo e do mais magro, além da média das alturas e dos pesos dos clie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ntes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Um funcionário de uma empresa recebe aumento salarial anualmente: Sabe-se que:</w:t>
      </w:r>
    </w:p>
    <w:p w:rsidR="00B31CC5" w:rsidRDefault="0010582C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Esse funcionário foi contratado em 1995, com salário inicial de R$ 1.000,00;</w:t>
      </w:r>
    </w:p>
    <w:p w:rsidR="00B31CC5" w:rsidRDefault="0010582C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Em 1996 recebeu aumento de 1,5% sobre seu salário inicial;</w:t>
      </w:r>
    </w:p>
    <w:p w:rsidR="00B31CC5" w:rsidRDefault="0010582C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A partir de 1997 (inclusive), os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aumentos salariais sempre correspondem ao dobro do percentual do ano anterior. Faça um programa que determine o salário atual desse funcionário. Após concluir isto, altere o programa permitindo que o usuário digite o salário inicial do funcionário.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 programa que leia dez conjuntos de dois valores, o primeiro representando o número do aluno e o segundo representando a sua altura em centímetros. Encontre o aluno mais alto e o mais baixo. Mostre o número do aluno mais alto e o número do aluno mais baixo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, junto com suas alturas.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Foi feita uma estatística em cinco cidades brasileiras para coletar dados sobre acidentes de trânsito. Foram obtidos os seguintes dados:</w:t>
      </w:r>
    </w:p>
    <w:p w:rsidR="00B31CC5" w:rsidRDefault="0010582C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Código da cidade;</w:t>
      </w:r>
    </w:p>
    <w:p w:rsidR="00B31CC5" w:rsidRDefault="0010582C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Número de veículos de passeio (em 1999);</w:t>
      </w:r>
    </w:p>
    <w:p w:rsidR="00B31CC5" w:rsidRDefault="0010582C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Número de acidentes de trânsito co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m vítimas (em 1999). Deseja-se saber:</w:t>
      </w:r>
    </w:p>
    <w:p w:rsidR="00B31CC5" w:rsidRDefault="0010582C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Qual o maior e menor índice de acidentes de transito e a que cidade pertence;</w:t>
      </w:r>
    </w:p>
    <w:p w:rsidR="00B31CC5" w:rsidRDefault="0010582C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Qual a média de veículos nas cinco cidades juntas;</w:t>
      </w:r>
    </w:p>
    <w:p w:rsidR="00B31CC5" w:rsidRDefault="0010582C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Qual a média de acidentes de trânsito nas cidades com menos de 2.000 veículos de passeio.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receba o valor de uma dívida e mostre uma tabela com os seguintes dados: valor da dívida, valor dos juros, quantidade de parcelas e valor da parcela.</w:t>
      </w:r>
    </w:p>
    <w:p w:rsidR="00B31CC5" w:rsidRDefault="0010582C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Os juros e a quantidade de parcelas seguem a tabela abaixo: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Quantidade de Parcelas  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% de Juros sobre o valor inicial da dívida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1       0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3       10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6       15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9       20</w:t>
      </w:r>
    </w:p>
    <w:p w:rsidR="00B31CC5" w:rsidRDefault="0010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44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12      25</w:t>
      </w:r>
    </w:p>
    <w:p w:rsidR="00B31CC5" w:rsidRDefault="0010582C">
      <w:pPr>
        <w:suppressAutoHyphens w:val="0"/>
        <w:ind w:left="144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Exemplo de saída do programa:</w:t>
      </w:r>
    </w:p>
    <w:p w:rsidR="00B31CC5" w:rsidRDefault="0010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44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Valor da Dívida Valor dos Juros Quantidade de Parcelas  Valor da Parcela</w:t>
      </w:r>
    </w:p>
    <w:p w:rsidR="00B31CC5" w:rsidRDefault="0010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44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R$ 1.000,00     0               1                       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R$  1.000,00</w:t>
      </w:r>
    </w:p>
    <w:p w:rsidR="00B31CC5" w:rsidRDefault="0010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44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R$ 1.100,00     100             3                       R$    366,00</w:t>
      </w:r>
    </w:p>
    <w:p w:rsidR="00B31CC5" w:rsidRDefault="0010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44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R$ 1.150,00     150             6                       R$    191,67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leia uma quantidade indeterminada de números positivos e conte quantos deles estão n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os seguintes intervalos: [0-25], [26-50], [51-75] e [76-100]. A entrada de dados deverá terminar quando for lido um número negativo.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 cardápio de uma lanchonete é o seguinte: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Especificação   Código  Preço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Cachorro Quente 100     R$ 1,20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Bauru Simples   10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1     R$ 1,30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Bauru com ovo   102     R$ 1,50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lastRenderedPageBreak/>
        <w:t>Hambúrguer      103     R$ 1,20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Cheeseburguer   104     R$ 1,30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Refrigerante    105     R$ 1,00</w:t>
      </w:r>
    </w:p>
    <w:p w:rsidR="00B31CC5" w:rsidRDefault="0010582C">
      <w:pPr>
        <w:suppressAutoHyphens w:val="0"/>
        <w:ind w:left="144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Faça um programa que leia o código dos itens pedidos e as quantidades desejadas. Calcule e mostre o valor a ser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pago por item (preço * quantidade) e o total geral do pedido. Considere que o cliente deve informar quando o pedido deve ser encerrado.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Em uma eleição presidencial existem quatro candidatos. Os votos são informados por meio de código. Os códigos utilizados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 são: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1 , 2, 3, 4  - Votos para os respectivos candidatos 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(você deve montar a tabela ex: 1 - Jose/ 2- João/etc)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5 - Voto Nulo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6 - Voto em Branco</w:t>
      </w:r>
    </w:p>
    <w:p w:rsidR="00B31CC5" w:rsidRDefault="0010582C">
      <w:pPr>
        <w:suppressAutoHyphens w:val="0"/>
        <w:ind w:left="144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calcule e mostre:</w:t>
      </w:r>
    </w:p>
    <w:p w:rsidR="00B31CC5" w:rsidRDefault="0010582C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 total de votos para cada candidato;</w:t>
      </w:r>
    </w:p>
    <w:p w:rsidR="00B31CC5" w:rsidRDefault="0010582C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 total de votos nulos;</w:t>
      </w:r>
    </w:p>
    <w:p w:rsidR="00B31CC5" w:rsidRDefault="0010582C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 total d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e votos em branco;</w:t>
      </w:r>
    </w:p>
    <w:p w:rsidR="00B31CC5" w:rsidRDefault="0010582C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A percentagem de votos nulos sobre o total de votos;</w:t>
      </w:r>
    </w:p>
    <w:p w:rsidR="00B31CC5" w:rsidRDefault="0010582C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A percentagem de votos em branco sobre o total de votos. Para finalizar o conjunto de votos tem-se o valor zero.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Desenvolver um programa para verificar a nota do aluno em uma prova com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 10 questões, o programa deve perguntar ao aluno a resposta de cada questão e ao final comparar com o gabarito da prova e assim calcular o total de acertos e a nota (atribuir 1 ponto por resposta certa). Após cada aluno utilizar o sistema deve ser feita um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a pergunta se outro aluno vai utilizar o sistema. Após todos os alunos terem respondido informar:</w:t>
      </w:r>
    </w:p>
    <w:p w:rsidR="00B31CC5" w:rsidRDefault="0010582C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Maior e Menor Acerto;</w:t>
      </w:r>
    </w:p>
    <w:p w:rsidR="00B31CC5" w:rsidRDefault="0010582C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Total de Alunos que utilizaram o sistema;</w:t>
      </w:r>
    </w:p>
    <w:p w:rsidR="00B31CC5" w:rsidRDefault="0010582C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A Média das Notas da Turma.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Gabarito da Prova:</w:t>
      </w:r>
    </w:p>
    <w:p w:rsidR="00B31CC5" w:rsidRDefault="00B31CC5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01 - A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02 - B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03 - C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04 - D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05 - E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06 - E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07 -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D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08 - C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09 - B</w:t>
      </w:r>
    </w:p>
    <w:p w:rsidR="00B31CC5" w:rsidRDefault="0010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44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10 - A</w:t>
      </w:r>
    </w:p>
    <w:p w:rsidR="00B31CC5" w:rsidRDefault="0010582C">
      <w:pPr>
        <w:suppressAutoHyphens w:val="0"/>
        <w:ind w:left="144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Após concluir isto você poderia incrementar o programa permitindo que o professor digite o gabarito da prova antes dos alunos usarem o programa.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Em uma competição de salto em distância cada atleta tem direito a cinco saltos. No fina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l da série de saltos de cada atleta, o melhor e o pior resultados são eliminados. O seu resultado fica sendo a média dos três valores restantes. Você deve fazer um programa que receba o nome e as cinco distâncias alcançadas pelo atleta em seus saltos e dep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ois informe a média dos saltos conforme a descrição acima informada (retirar o melhor e o pior salto e depois calcular a média). Faça uso de uma lista para armazenar os saltos. Os saltos são informados na ordem da execução, portanto não são ordenados. O pr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ograma deve ser encerrado quando não for informado o nome do atleta. A saída do programa deve ser conforme o exemplo abaixo:</w:t>
      </w:r>
    </w:p>
    <w:p w:rsidR="00B31CC5" w:rsidRDefault="0010582C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Atleta: Rodrigo Curvêllo</w:t>
      </w:r>
    </w:p>
    <w:p w:rsidR="00B31CC5" w:rsidRDefault="00B31CC5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</w:p>
    <w:p w:rsidR="00B31CC5" w:rsidRDefault="0010582C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Primeiro Salto: 6.5 m</w:t>
      </w:r>
    </w:p>
    <w:p w:rsidR="00B31CC5" w:rsidRDefault="0010582C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Segundo Salto: 6.1 m</w:t>
      </w:r>
    </w:p>
    <w:p w:rsidR="00B31CC5" w:rsidRDefault="0010582C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Terceiro Salto: 6.2 m</w:t>
      </w:r>
    </w:p>
    <w:p w:rsidR="00B31CC5" w:rsidRDefault="0010582C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Quarto Salto: 5.4 m</w:t>
      </w:r>
    </w:p>
    <w:p w:rsidR="00B31CC5" w:rsidRDefault="0010582C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Quinto Salto: 5.3 m</w:t>
      </w:r>
    </w:p>
    <w:p w:rsidR="00B31CC5" w:rsidRDefault="00B31CC5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</w:p>
    <w:p w:rsidR="00B31CC5" w:rsidRDefault="0010582C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Melhor salto:  6.5 m</w:t>
      </w:r>
    </w:p>
    <w:p w:rsidR="00B31CC5" w:rsidRDefault="0010582C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Pior salto: 5.3 m</w:t>
      </w:r>
    </w:p>
    <w:p w:rsidR="00B31CC5" w:rsidRDefault="0010582C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Média dos demais saltos: 5.9 m</w:t>
      </w:r>
    </w:p>
    <w:p w:rsidR="00B31CC5" w:rsidRDefault="00B31CC5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</w:p>
    <w:p w:rsidR="00B31CC5" w:rsidRDefault="0010582C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Resultado final:</w:t>
      </w:r>
    </w:p>
    <w:p w:rsidR="00B31CC5" w:rsidRDefault="0010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lastRenderedPageBreak/>
        <w:t>Rodrigo Curvêllo: 5.9 m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Em uma competição de ginástica, cada atleta recebe votos de sete jurados. A melhor e a pior nota são eliminadas. A sua nota fica sendo a média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dos votos restantes. Você deve fazer um programa que receba o nome do ginasta e as notas dos sete jurados alcançadas pelo atleta em sua apresentação e depois informe a sua média, conforme a descrição acima informada (retirar o melhor e o pior salto e depoi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s calcular a média com as notas restantes). As notas não são informados ordenadas. Um exemplo de saída do programa deve ser conforme o exemplo abaixo:</w:t>
      </w:r>
    </w:p>
    <w:p w:rsidR="00B31CC5" w:rsidRDefault="0010582C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Atleta: Aparecido Parente</w:t>
      </w:r>
    </w:p>
    <w:p w:rsidR="00B31CC5" w:rsidRDefault="0010582C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Nota: 9.9</w:t>
      </w:r>
    </w:p>
    <w:p w:rsidR="00B31CC5" w:rsidRDefault="0010582C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Nota: 7.5</w:t>
      </w:r>
    </w:p>
    <w:p w:rsidR="00B31CC5" w:rsidRDefault="0010582C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Nota: 9.5</w:t>
      </w:r>
    </w:p>
    <w:p w:rsidR="00B31CC5" w:rsidRDefault="0010582C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Nota: 8.5</w:t>
      </w:r>
    </w:p>
    <w:p w:rsidR="00B31CC5" w:rsidRDefault="0010582C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Nota: 9.0</w:t>
      </w:r>
    </w:p>
    <w:p w:rsidR="00B31CC5" w:rsidRDefault="0010582C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Nota: 8.5</w:t>
      </w:r>
    </w:p>
    <w:p w:rsidR="00B31CC5" w:rsidRDefault="0010582C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Nota: 9.7</w:t>
      </w:r>
    </w:p>
    <w:p w:rsidR="00B31CC5" w:rsidRDefault="00B31CC5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</w:p>
    <w:p w:rsidR="00B31CC5" w:rsidRDefault="0010582C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Resultado final:</w:t>
      </w:r>
    </w:p>
    <w:p w:rsidR="00B31CC5" w:rsidRDefault="0010582C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Atleta: Aparecido Parente</w:t>
      </w:r>
    </w:p>
    <w:p w:rsidR="00B31CC5" w:rsidRDefault="0010582C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Melhor nota: 9.9</w:t>
      </w:r>
    </w:p>
    <w:p w:rsidR="00B31CC5" w:rsidRDefault="0010582C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Pior nota: 7.5</w:t>
      </w:r>
    </w:p>
    <w:p w:rsidR="00B31CC5" w:rsidRDefault="0010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Média: 9,04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peça um numero inteiro positivo e em seguida mostre este numero invertido.</w:t>
      </w:r>
    </w:p>
    <w:p w:rsidR="00B31CC5" w:rsidRDefault="0010582C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Exemplo: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 12376489</w:t>
      </w:r>
    </w:p>
    <w:p w:rsidR="00B31CC5" w:rsidRDefault="0010582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44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 =&gt;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98467321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mostre os n termos da Série a seguir: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 S = 1/1 + 2/3 + 3/5 + 4/7 + 5/9 + ... + n/m. </w:t>
      </w:r>
    </w:p>
    <w:p w:rsidR="00B31CC5" w:rsidRDefault="0010582C">
      <w:pPr>
        <w:suppressAutoHyphens w:val="0"/>
        <w:ind w:left="144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Imprima no final a soma da série.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Sendo H= 1 + 1/2 + 1/3 + 1/4 + ... + 1/N, Faça um programa que calcule o valor de H com N termos.</w:t>
      </w:r>
    </w:p>
    <w:p w:rsidR="00B31CC5" w:rsidRDefault="0010582C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 programa que mostre os n termos da Série a seguir:</w:t>
      </w:r>
    </w:p>
    <w:p w:rsidR="00B31CC5" w:rsidRDefault="0010582C">
      <w:pPr>
        <w:numPr>
          <w:ilvl w:val="1"/>
          <w:numId w:val="1"/>
        </w:numPr>
        <w:shd w:val="clear" w:color="auto" w:fill="F0F0F0"/>
        <w:tabs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 S = 1/1 + 2/3 + 3/5 + 4/7 + 5/9 + ... + n/m. </w:t>
      </w:r>
    </w:p>
    <w:p w:rsidR="00B31CC5" w:rsidRDefault="0010582C">
      <w:pPr>
        <w:suppressAutoHyphens w:val="0"/>
        <w:ind w:left="144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Imprima no final a soma da série.</w:t>
      </w:r>
    </w:p>
    <w:p w:rsidR="00B31CC5" w:rsidRDefault="00B31CC5"/>
    <w:sectPr w:rsidR="00B31CC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82C" w:rsidRDefault="0010582C">
      <w:r>
        <w:separator/>
      </w:r>
    </w:p>
  </w:endnote>
  <w:endnote w:type="continuationSeparator" w:id="0">
    <w:p w:rsidR="0010582C" w:rsidRDefault="00105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82C" w:rsidRDefault="0010582C">
      <w:r>
        <w:rPr>
          <w:color w:val="000000"/>
        </w:rPr>
        <w:separator/>
      </w:r>
    </w:p>
  </w:footnote>
  <w:footnote w:type="continuationSeparator" w:id="0">
    <w:p w:rsidR="0010582C" w:rsidRDefault="00105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F8783E"/>
    <w:multiLevelType w:val="multilevel"/>
    <w:tmpl w:val="5C300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31CC5"/>
    <w:rsid w:val="0010582C"/>
    <w:rsid w:val="002278A8"/>
    <w:rsid w:val="00B3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B5C80E-80E7-4FDB-BBB4-BD75274F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2">
    <w:name w:val="heading 2"/>
    <w:basedOn w:val="Normal"/>
    <w:pPr>
      <w:suppressAutoHyphens w:val="0"/>
      <w:spacing w:before="100" w:after="100"/>
      <w:textAlignment w:val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2Char">
    <w:name w:val="Título 2 Char"/>
    <w:basedOn w:val="Fontepargpadro"/>
    <w:rPr>
      <w:rFonts w:ascii="Times New Roman" w:eastAsia="Times New Roman" w:hAnsi="Times New Roman" w:cs="Times New Roman"/>
      <w:b/>
      <w:bCs/>
      <w:kern w:val="0"/>
      <w:sz w:val="36"/>
      <w:szCs w:val="36"/>
      <w:lang w:eastAsia="pt-BR" w:bidi="ar-SA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pt-BR" w:bidi="ar-SA"/>
    </w:rPr>
  </w:style>
  <w:style w:type="character" w:customStyle="1" w:styleId="Pr-formataoHTMLChar">
    <w:name w:val="Pré-formatação HTML Char"/>
    <w:basedOn w:val="Fontepargpadro"/>
    <w:rPr>
      <w:rFonts w:ascii="Courier New" w:eastAsia="Times New Roman" w:hAnsi="Courier New" w:cs="Courier New"/>
      <w:kern w:val="0"/>
      <w:sz w:val="20"/>
      <w:szCs w:val="2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2238</Words>
  <Characters>12089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Conta da Microsoft</cp:lastModifiedBy>
  <cp:revision>2</cp:revision>
  <dcterms:created xsi:type="dcterms:W3CDTF">2023-04-25T13:43:00Z</dcterms:created>
  <dcterms:modified xsi:type="dcterms:W3CDTF">2023-04-25T13:43:00Z</dcterms:modified>
</cp:coreProperties>
</file>